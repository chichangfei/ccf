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a = pd.DataFrame([[1,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]],columns = ["</w:t>
      </w:r>
      <w:r>
        <w:rPr>
          <w:rFonts w:hint="eastAsia"/>
          <w:lang w:val="en-US" w:eastAsia="zh-CN"/>
        </w:rPr>
        <w:t>feature_1</w:t>
      </w:r>
      <w:r>
        <w:rPr>
          <w:rFonts w:hint="eastAsia"/>
        </w:rPr>
        <w:t>", "</w:t>
      </w:r>
      <w:r>
        <w:rPr>
          <w:rFonts w:hint="eastAsia"/>
          <w:lang w:val="en-US" w:eastAsia="zh-CN"/>
        </w:rPr>
        <w:t>feature_2</w:t>
      </w:r>
      <w:r>
        <w:rPr>
          <w:rFonts w:hint="eastAsia"/>
        </w:rPr>
        <w:t>", "</w:t>
      </w:r>
      <w:r>
        <w:rPr>
          <w:rFonts w:hint="eastAsia"/>
          <w:lang w:val="en-US" w:eastAsia="zh-CN"/>
        </w:rPr>
        <w:t>label</w:t>
      </w:r>
      <w:r>
        <w:rPr>
          <w:rFonts w:hint="eastAsia"/>
        </w:rPr>
        <w:t>"])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pd.read_csv("datas/hour.csv", sep=",")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删除dataframe列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df["instant"]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df.drop(columns=["instant","dteday"])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修改dataframe列名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a.columns = ['a','b','c']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较好的方法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a.rename(columns={'A':'a', 'B':'b', 'C':'c'}, inplace = True)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查看dataframe字段信息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a.info()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修改dataframe列类型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df["instant"] = df["instant"].astype("object")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X[['Global_active_power',"b"]] = X[['Global_active_power',"b"]].astype('float64')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查看dataframe统计信息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a.describe()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获取dataframe部分列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a.iloc[:,0:3]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df.iloc[:,[-1]]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a[["feature_1", "feature_2"]]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获取dataframe列名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df.columns返回一个可迭代对象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df.columns: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print(i)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获取dataframe的Series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a.iloc[0,:]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a.iloc[:,1]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a["feature_1"]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合并dataframe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pd.concat([a,a],axis=1)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pd.concat([a,a],axis=0)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数据去重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pd.DataFrame([[1,2,3],[2,3,4],[1,2,3]])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df.drop_duplicates(inplace=True)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替换DF中的字符串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#df.int_rate.replace('%','',inplace = True, regex = 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a.replace('%','',inplace = True, regex = True)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 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pd.DataFrame([[1,2,3],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[4,5,6],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[7,8,9]],columns = ["feature_1", "feature_2", "label"])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b.drop(columns=["feature_1"],inplace=True)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分割训练集与测试集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a.iloc[:,0:-1]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a["label"]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X_train, X_test, Y_train, Y_test = train_test_split(X, Y, test_size = 0.5,random_state=0)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Y_train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统计Series值出现次数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a["feature_1"].value_counts()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异常数据处理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a.replace('?', np.nan).dropna(how = 'any')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独热编码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pd.DataFrame([[1,2,3],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[4,5,6],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[1,8,9]],columns = ["feature_1", "feature_2", "label"])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sklearn.preprocessing import OneHotEncoder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hotCoder=OneHotEncoder(sparse = False, handle_unknown = "ignore")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 = hotCoder.fit_transform(a)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pd.DataFrame(hot)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pd.DataFrame([[1,2,3],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[4,5,6],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[10,8,9]],columns = ["feature_1", "feature_2", "label"])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hotCoder.transform(b)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多项式扩展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pd.DataFrame([[1,2,3],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[4,5,6],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[1,8,9]],columns = ["feature_1", "feature_2", "label"])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sklearn.preprocessing import PolynomialFeatures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polyCoder = PolynomialFeatures(degree=2, include_bias=True, interaction_only=False)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polyCoder.fit_transform(a)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pd.DataFrame(df, columns=polyCoder.get_feature_names())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pd.DataFrame([[1,2,3],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[4,5,6],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[7,8,9]],columns = ["feature_1", "feature_2", "label"])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sklearn.preprocessing import StandardScaler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ssCoder = StandardScaler()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ssCoder.fit_transform(a)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pd.DataFrame(df)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规范化，归一化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pd.DataFrame([[1,2,3],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[4,5,6],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[7,8,9]],columns = ["feature_1", "feature_2", "label"])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sklearn.preprocessing import MinMaxScaler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ssCoder = MinMaxScaler(feature_range=[-1,2])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ssCoder.fit_transform(a)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pd.DataFrame(df)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LabelEncoder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sklearn.preprocessing import LabelEncoder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pd.DataFrame([["b",2,3],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["a",5,6],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["a",8,9]],columns = ["feature_1", "feature_2", "label"])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laCoder = LabelEncoder()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pd.DataFrame(laCoder.fit_transform(a["feature_1"]))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pd.concat([a,b],axis=1)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dataframe样本采样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a.sample(frac=0.66)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a.sample(n=3)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pd.concat([a,df])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LinearRegression</w:t>
      </w:r>
    </w:p>
    <w:p>
      <w:pPr>
        <w:pStyle w:val="6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</w:pPr>
      <w:r>
        <w:rPr>
          <w:rFonts w:ascii="Calibri" w:hAnsi="Calibri" w:eastAsia="宋体" w:cs="mn-cs"/>
          <w:color w:val="000000"/>
          <w:kern w:val="24"/>
          <w:sz w:val="24"/>
          <w:szCs w:val="24"/>
        </w:rPr>
        <w:t>import numpy as np</w:t>
      </w:r>
    </w:p>
    <w:p>
      <w:pPr>
        <w:pStyle w:val="6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</w:pPr>
      <w:r>
        <w:rPr>
          <w:rFonts w:hint="default" w:ascii="Calibri" w:hAnsi="Calibri" w:eastAsia="宋体" w:cs="mn-cs"/>
          <w:color w:val="000000"/>
          <w:kern w:val="24"/>
          <w:sz w:val="24"/>
          <w:szCs w:val="24"/>
        </w:rPr>
        <w:t>X = np.mat([[1,1],[2,1],[3,1],[4,1]])</w:t>
      </w:r>
    </w:p>
    <w:p>
      <w:pPr>
        <w:pStyle w:val="6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</w:pPr>
      <w:r>
        <w:rPr>
          <w:rFonts w:hint="default" w:ascii="Calibri" w:hAnsi="Calibri" w:eastAsia="宋体" w:cs="mn-cs"/>
          <w:color w:val="000000"/>
          <w:kern w:val="24"/>
          <w:sz w:val="24"/>
          <w:szCs w:val="24"/>
        </w:rPr>
        <w:t>Y = np.mat([[3.2],[4.7],[7.3],[8.5]])</w:t>
      </w:r>
    </w:p>
    <w:p>
      <w:pPr>
        <w:pStyle w:val="6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</w:pPr>
      <w:r>
        <w:rPr>
          <w:rFonts w:hint="default" w:ascii="Calibri" w:hAnsi="Calibri" w:eastAsia="宋体" w:cs="mn-cs"/>
          <w:color w:val="000000"/>
          <w:kern w:val="24"/>
          <w:sz w:val="24"/>
          <w:szCs w:val="24"/>
        </w:rPr>
        <w:t>from sklearn.linear_model import LinearRegression</w:t>
      </w:r>
    </w:p>
    <w:p>
      <w:pPr>
        <w:pStyle w:val="6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</w:pPr>
      <w:r>
        <w:rPr>
          <w:rFonts w:hint="default" w:ascii="Calibri" w:hAnsi="Calibri" w:eastAsia="宋体" w:cs="mn-cs"/>
          <w:color w:val="000000"/>
          <w:kern w:val="24"/>
          <w:sz w:val="24"/>
          <w:szCs w:val="24"/>
        </w:rPr>
        <w:t>model = LinearRegression(fit_intercept=False)</w:t>
      </w:r>
    </w:p>
    <w:p>
      <w:pPr>
        <w:pStyle w:val="6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</w:pPr>
      <w:r>
        <w:rPr>
          <w:rFonts w:hint="default" w:ascii="Calibri" w:hAnsi="Calibri" w:eastAsia="宋体" w:cs="mn-cs"/>
          <w:color w:val="000000"/>
          <w:kern w:val="24"/>
          <w:sz w:val="24"/>
          <w:szCs w:val="24"/>
        </w:rPr>
        <w:t>model.fit(X,Y)</w:t>
      </w:r>
    </w:p>
    <w:p>
      <w:pPr>
        <w:pStyle w:val="6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</w:pPr>
      <w:r>
        <w:rPr>
          <w:rFonts w:hint="default" w:ascii="Calibri" w:hAnsi="Calibri" w:eastAsia="宋体" w:cs="mn-cs"/>
          <w:color w:val="000000"/>
          <w:kern w:val="24"/>
          <w:sz w:val="24"/>
          <w:szCs w:val="24"/>
        </w:rPr>
        <w:t>model.coef_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model.score(X,Y)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sklearn.linear_model import Ridge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alpha in [0.00001, 0.0001, 0.001, 0.01, 0.1, 1, 2, 3, 5, 10]: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clf = Ridge(alpha=alpha, max_iter=2000, solver="auto",fit_intercept=True)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clf.fit(X_train, Y_train)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print("Ridge:",mse(Y_test.values, clf.predict(X_test)))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print(clf.n_iter_)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sklearn.linear_model import Lasso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alpha in [0.00001, 0.0001, 0.001, 0.01, 0.1, 1, 2, 3]: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clf = Lasso(alpha=alpha, max_iter=100, fit_intercept=True)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clf.fit(X_train, Y_train)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print("Lasso:",mse(Y_test.values, clf.predict(X_test)))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print(clf.n_iter_)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填充缺失值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Imputer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 = Imputer()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im.fit_transform(df)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sklearn.metrics import mean_squared_error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print("LinearRegression:",mean_squared_error(Y_test.values, clf.predict(X_test)))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混淆矩阵</w:t>
      </w:r>
    </w:p>
    <w:p>
      <w:pPr>
        <w:pStyle w:val="6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</w:pPr>
      <w:r>
        <w:rPr>
          <w:rFonts w:hint="default" w:ascii="Calibri" w:hAnsi="Calibri" w:eastAsia="宋体" w:cs="mn-cs"/>
          <w:color w:val="000000"/>
          <w:kern w:val="24"/>
          <w:sz w:val="24"/>
          <w:szCs w:val="24"/>
        </w:rPr>
        <w:t>pd.crosstab(Y_test,knn.predict(X_test),rownames=["label"],colnames=["predict"])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sklearn.externals import joblib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joblib.dump(enc,'rf.model')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enc2 = joblib.load('rf.model')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enc2.transform(a).toarray()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pd.DataFrame(b)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绘制函数图像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x=np.linspace(-5,5,1000)  #这个表示在-5到5之间生成1000个x值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y=[1/(1+np.exp(-i)) for i in x]  #对上述生成的1000个数循环用sigmoid公式求对应的y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plt.plot(x,y)  #用上述生成的1000个xy值对生成1000个点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  #绘制图像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pd.DataFrame([[1,2,3],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[4,5,6],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[7,8,9]],columns = ["feature_1", "feature_2", "label"])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a.copy()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df.drop(columns=["feature_1"],inplace=True)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print(id(a))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print(id(df))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[1,2,[1,2]]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copy.deepcopy(a)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a[2][0]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CountVectorizer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sklearn.feature_extraction.text import CountVectorizer, TfidfVectorizer, TfidfTransformer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corpus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'我 爱 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'我 恨 你'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[0,1]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vectorizer = CountVectorizer(token_pattern="[a-zA-Z|\u4e00-\u9fa5]+")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vectorizer.fit_transform(corpus)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print(vectorizer.get_feature_names())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print(count.toarray())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 = TfidfTransformer()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tfidf_matrix = transformer.fit_transform(count)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print(tfidf_matrix.toarray())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tfidf_vec = TfidfVectorizer(token_pattern="[a-zA-Z|\u4e00-\u9fa5]+")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tfidf_matrix = tfidf_vec.fit_transform(corpus)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print(tfidf_matrix.toarray())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sklearn.naive_bayes import GaussianNB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GaussianNB()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model.fit(tfidf_matrix.toarray(),y)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print(model.predict(tfidf_matrix.toarray()))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corpus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'仇 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'爱 你'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tfidf_matrix = tfidf_vec.transform(corpus)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model.predict(tfidf_matrix.toarray())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TfidfVectorizer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sklearn.feature_extraction.text import CountVectorizer, TfidfVectorizer, TfidfTransformer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pd.read_csv("datas/bayes.txt",header=None)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df[1]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df[0]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tfCoder = TfidfVectorizer(token_pattern="[a-zA-Z|\u4e00-\u9fa5]+")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tfCoder.fit_transform(X).toarray()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X_train, X_test, y_train, y_test = train_test_split(X, Y, test_size=0, random_state=42)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sklearn.naive_bayes import GaussianNB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GaussianNB()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model.fit(X_train,y_train)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print(model.predict(X_train))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print(y_train.values)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 import preprocessing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 = preprocessing.OneHotEncoder(categorical_features=[0,1])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pd.DataFrame([[1,"A","a"],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[0,"B","b"],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[2,"C","c"]],columns = ["ebayno", "p_sku", "sale"])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x.index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 = x.values*2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pd.Series(v,i)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a.apply(f)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pandas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as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pd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a = pd.DataFrame([[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"a"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              [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"B"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"bB"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              [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"C"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"cC"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]])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f(x):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x[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not in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x[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pd.Series()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a = a.apply(f, </w:t>
      </w:r>
      <w:r>
        <w:rPr>
          <w:rFonts w:hint="default" w:ascii="Consolas" w:hAnsi="Consolas" w:eastAsia="Consolas" w:cs="Consolas"/>
          <w:color w:val="660099"/>
          <w:sz w:val="30"/>
          <w:szCs w:val="30"/>
          <w:shd w:val="clear" w:fill="FFFFFF"/>
        </w:rPr>
        <w:t>axis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30"/>
          <w:szCs w:val="3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(a.dropna())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auto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auto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auto"/>
          <w:spacing w:val="0"/>
          <w:sz w:val="23"/>
          <w:szCs w:val="23"/>
          <w:u w:val="none"/>
          <w:shd w:val="clear" w:fill="FFFFFF"/>
        </w:rPr>
        <w:instrText xml:space="preserve"> HYPERLINK "https://www.cnblogs.com/catmelo/p/4292960.html"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auto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auto"/>
          <w:spacing w:val="0"/>
          <w:sz w:val="23"/>
          <w:szCs w:val="23"/>
          <w:u w:val="none"/>
          <w:shd w:val="clear" w:fill="FFFFFF"/>
        </w:rPr>
        <w:t>Numpy中的矩阵合并</w:t>
      </w:r>
      <w:r>
        <w:rPr>
          <w:rFonts w:hint="default" w:ascii="Helvetica" w:hAnsi="Helvetica" w:eastAsia="Helvetica" w:cs="Helvetica"/>
          <w:b/>
          <w:i w:val="0"/>
          <w:caps w:val="0"/>
          <w:color w:val="auto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color w:val="auto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列合并/扩展：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np.column_stack()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color w:val="auto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行合并/扩展：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auto"/>
          <w:spacing w:val="0"/>
          <w:sz w:val="21"/>
          <w:szCs w:val="21"/>
          <w:shd w:val="clear" w:fill="FFFFFF"/>
        </w:rPr>
        <w:t>np.row_stack()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auto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36"/>
          <w:szCs w:val="36"/>
          <w:shd w:val="clear" w:fill="FFFFFF"/>
        </w:rPr>
        <w:t>numpy.ravel() 与numpy.flatten()</w:t>
      </w:r>
    </w:p>
    <w:p>
      <w:pPr>
        <w:rPr>
          <w:rFonts w:hint="eastAsia"/>
          <w:color w:val="auto"/>
          <w:lang w:val="en-US" w:eastAsia="zh-CN"/>
        </w:rPr>
      </w:pPr>
      <w:r>
        <w:rPr>
          <w:rStyle w:val="9"/>
          <w:rFonts w:ascii="Arial" w:hAnsi="Arial" w:eastAsia="Arial" w:cs="Arial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numpy.flatten()返回一份拷贝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，对拷贝所做的修改不会影响（reflects）原始矩阵， 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Style w:val="9"/>
          <w:rFonts w:hint="default" w:ascii="Arial" w:hAnsi="Arial" w:eastAsia="Arial" w:cs="Arial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numpy.ravel()返回的是视图</w:t>
      </w: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（view，也颇有几分C/C++引用reference的意味），会影响（reflects）原始矩阵。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auto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36"/>
          <w:szCs w:val="36"/>
          <w:shd w:val="clear" w:fill="FFFFFF"/>
        </w:rPr>
        <w:t>Python pandas数据分析中常用方法</w:t>
      </w:r>
    </w:p>
    <w:p>
      <w:pPr>
        <w:rPr>
          <w:rFonts w:hint="eastAsia"/>
          <w:lang w:val="en-US" w:eastAsia="zh-CN"/>
        </w:rPr>
      </w:pPr>
    </w:p>
    <w:p>
      <w:pPr>
        <w:pStyle w:val="3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https://blog.csdn.net/qq_16234613/article/details/64217337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= r"datas\iris.data"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['sepal length', 'sepal width', 'petal length', 'petal width', 'cla']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pd.read_csv(path,header=None,names=names)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print(df.shape)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df.drop_duplicates(inplace=True)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print(df.shape)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df.reset_index(inplace=True)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LabelEncoder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 = LabelEncoder()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df['cla2'] = pd.DataFrame(le.fit_transform(df['cla']))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df.drop(columns=['cla'])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df.iloc[:,:-1]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df.iloc[:,-1]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 = StandardScaler()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pd.DataFrame(ss.fit_transform(X))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train_X,test_X,train_y,test_y = train_test_split(X,y,test_size=0.33,random_state=0)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sklearn.neighbors import KNeighborsClassifier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knn = KNeighborsClassifier(n_neighbors=3)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knn.fit(train_X,train_y)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print('acc:',knn.score(train_X,train_y))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print('acc:',knn.score(test_X,test_y))</w:t>
      </w:r>
    </w:p>
    <w:p>
      <w:pPr>
        <w:rPr>
          <w:rFonts w:hint="default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tfidf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corpus=["hi peter",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 tom"]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sklearn.feature_extraction.text import TfidfVectorizer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tfidf2 = TfidfVectorizer(norm=None)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= tfidf2.fit_transform(corpus)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print(tfidf2.vocabulary_)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print(tfidf2.get_feature_names())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print(re.todense())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jupyter notebook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#将代码块分割：点到选中的行Ctrl+Shift+-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#将代码块合并：使用Shift选中需要合并的框，Shift+m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#在代码块前增加新代码块，按a；在代码块后增加新代码块，按b；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#删除代码块，按dd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#运行当前代码块，Ctrl+Enter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#运行当前代码块并选中下一个代码块（没有就创建），Shift+Enter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清除缓存kernel -&gt;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Jupyter的优点是允许将变量放到内存中，可以直接进行类型推断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1.首先sklearn都是从带权学习的视角出发的这是毋庸置疑的了，源码或官网上都写了</w:t>
      </w:r>
    </w:p>
    <w:p>
      <w:r>
        <w:drawing>
          <wp:inline distT="0" distB="0" distL="114300" distR="114300">
            <wp:extent cx="6182360" cy="13665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0455" cy="128460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7440" cy="31889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lang w:val="en-US" w:eastAsia="zh-CN"/>
        </w:rPr>
        <w:t>3.如果从前向分布学习视角出发，</w:t>
      </w:r>
      <w:r>
        <w:rPr>
          <w:rFonts w:hint="eastAsia"/>
          <w:position w:val="-30"/>
          <w:lang w:val="en-US" w:eastAsia="zh-CN"/>
        </w:rPr>
        <w:object>
          <v:shape id="_x0000_i1025" o:spt="75" type="#_x0000_t75" style="height:34pt;width:8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</w:p>
    <w:p>
      <w:p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的时候，其实就不与带权学习视角下的分类问题是等价的了，这时候我自己玩自己的，比如我想加正则，都是没有关系的，就像这样</w:t>
      </w:r>
    </w:p>
    <w:p>
      <w:pPr>
        <w:rPr>
          <w:rFonts w:hint="eastAsia"/>
          <w:position w:val="-30"/>
          <w:lang w:val="en-US" w:eastAsia="zh-CN"/>
        </w:rPr>
      </w:pPr>
      <w:r>
        <w:drawing>
          <wp:inline distT="0" distB="0" distL="114300" distR="114300">
            <wp:extent cx="6182995" cy="1446530"/>
            <wp:effectExtent l="0" t="0" r="8255" b="12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t>（不要一直想着这两个视角等价，其实只是在特定条件下等价）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xgboost小结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我们的目标函数是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0515" cy="46672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代价函数（每个损失的和）+正则化项（k棵树的复杂度的和）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我们想让目标函数最小，但这是一个</w:t>
      </w:r>
      <w:r>
        <w:rPr>
          <w:rFonts w:hint="eastAsia"/>
          <w:color w:val="0000FF"/>
          <w:lang w:val="en-US" w:eastAsia="zh-CN"/>
        </w:rPr>
        <w:t>复杂的优化问题</w:t>
      </w:r>
      <w:r>
        <w:rPr>
          <w:rFonts w:hint="eastAsia"/>
          <w:lang w:val="en-US" w:eastAsia="zh-CN"/>
        </w:rPr>
        <w:t>，要使用</w:t>
      </w:r>
      <w:r>
        <w:rPr>
          <w:rFonts w:hint="eastAsia"/>
          <w:color w:val="0000FF"/>
          <w:lang w:val="en-US" w:eastAsia="zh-CN"/>
        </w:rPr>
        <w:t>前向分布学习算法</w:t>
      </w:r>
      <w:r>
        <w:rPr>
          <w:rFonts w:hint="eastAsia"/>
          <w:lang w:val="en-US" w:eastAsia="zh-CN"/>
        </w:rPr>
        <w:t>来求解，求解每一棵树不能使用SGD之类的算法，因为我们的模型是树（他不像线性模型），因此要使用</w:t>
      </w:r>
      <w:r>
        <w:rPr>
          <w:rFonts w:hint="eastAsia"/>
          <w:color w:val="0000FF"/>
          <w:lang w:val="en-US" w:eastAsia="zh-CN"/>
        </w:rPr>
        <w:t>加法模型</w:t>
      </w:r>
    </w:p>
    <w:p>
      <w:r>
        <w:drawing>
          <wp:inline distT="0" distB="0" distL="114300" distR="114300">
            <wp:extent cx="6182360" cy="2531110"/>
            <wp:effectExtent l="0" t="0" r="889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那么每一步的加法模型的求解就是最小化下图红框里的东西（代价+模型复杂度）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5535" cy="1228725"/>
            <wp:effectExtent l="0" t="0" r="571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这里作者并没有直接进行最优化，而是先使用泰勒公式对目标函数变形，即：</w:t>
      </w:r>
    </w:p>
    <w:p>
      <w:r>
        <w:drawing>
          <wp:inline distT="0" distB="0" distL="114300" distR="114300">
            <wp:extent cx="6184900" cy="532130"/>
            <wp:effectExtent l="0" t="0" r="635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好处是使用二阶近似加快求解，另外也将损失函数抽离出来，以便日后你自定义损失函数，而内部代码无需修改，这是工程上一贯的作风（</w:t>
      </w:r>
      <w:r>
        <w:rPr>
          <w:rFonts w:hint="default" w:ascii="CMR9" w:hAnsi="CMR9" w:eastAsia="CMR9"/>
          <w:sz w:val="18"/>
        </w:rPr>
        <w:t>Second-order approximation</w:t>
      </w:r>
      <w:r>
        <w:rPr>
          <w:rFonts w:hint="eastAsia" w:ascii="CMR9" w:hAnsi="CMR9" w:eastAsia="宋体"/>
          <w:sz w:val="18"/>
          <w:lang w:val="en-US" w:eastAsia="zh-CN"/>
        </w:rPr>
        <w:t xml:space="preserve"> </w:t>
      </w:r>
      <w:r>
        <w:rPr>
          <w:rFonts w:hint="default" w:ascii="CMR9" w:hAnsi="CMR9" w:eastAsia="CMR9"/>
          <w:sz w:val="18"/>
        </w:rPr>
        <w:t xml:space="preserve">can be used to quickly optimize the objective in the </w:t>
      </w:r>
      <w:r>
        <w:rPr>
          <w:rFonts w:hint="default" w:ascii="CMR9" w:hAnsi="CMR9" w:eastAsia="CMR9"/>
          <w:b/>
          <w:bCs/>
          <w:color w:val="0000FF"/>
          <w:sz w:val="18"/>
        </w:rPr>
        <w:t>general</w:t>
      </w:r>
      <w:r>
        <w:rPr>
          <w:rFonts w:hint="eastAsia" w:ascii="CMR9" w:hAnsi="CMR9" w:eastAsia="宋体"/>
          <w:b/>
          <w:bCs/>
          <w:color w:val="0000FF"/>
          <w:sz w:val="18"/>
          <w:lang w:val="en-US" w:eastAsia="zh-CN"/>
        </w:rPr>
        <w:t xml:space="preserve"> </w:t>
      </w:r>
      <w:r>
        <w:rPr>
          <w:rFonts w:hint="default" w:ascii="CMR9" w:hAnsi="CMR9" w:eastAsia="CMR9"/>
          <w:sz w:val="18"/>
        </w:rPr>
        <w:t>setting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移除目标函数中的常量，变为：</w:t>
      </w:r>
    </w:p>
    <w:p>
      <w:r>
        <w:drawing>
          <wp:inline distT="0" distB="0" distL="114300" distR="114300">
            <wp:extent cx="6188075" cy="1303655"/>
            <wp:effectExtent l="0" t="0" r="3175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作者将一棵树拆解为权值向量w和树的结构qx，并对新树ft(x)做了替代，同时将目标函数由单个样本的层面转到了叶子节点的层面，即n已经变为T了。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2360" cy="2306955"/>
            <wp:effectExtent l="0" t="0" r="8890" b="171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接着，作者这里又做了一些定义【注意：论文中的</w:t>
      </w:r>
      <w:r>
        <w:drawing>
          <wp:inline distT="0" distB="0" distL="114300" distR="114300">
            <wp:extent cx="360045" cy="3092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就是ppt中的</w:t>
      </w:r>
      <w:r>
        <w:drawing>
          <wp:inline distT="0" distB="0" distL="114300" distR="114300">
            <wp:extent cx="549275" cy="271780"/>
            <wp:effectExtent l="0" t="0" r="3175" b="1397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】</w:t>
      </w:r>
    </w:p>
    <w:p>
      <w:r>
        <w:drawing>
          <wp:inline distT="0" distB="0" distL="114300" distR="114300">
            <wp:extent cx="6188075" cy="1349375"/>
            <wp:effectExtent l="0" t="0" r="3175" b="317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从上图可以看出，只要树的结构被确定，即知道了q(x)【给我一个样本，我可以返回他所在的节点】，那我的</w:t>
      </w:r>
      <w:r>
        <w:drawing>
          <wp:inline distT="0" distB="0" distL="114300" distR="114300">
            <wp:extent cx="206375" cy="196850"/>
            <wp:effectExtent l="0" t="0" r="3175" b="1270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</w:t>
      </w:r>
      <w:r>
        <w:drawing>
          <wp:inline distT="0" distB="0" distL="114300" distR="114300">
            <wp:extent cx="201295" cy="201295"/>
            <wp:effectExtent l="0" t="0" r="8255" b="825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就是常量了，那么Obj中就只剩一个变量w了，根据初中二次函数的知识，就能得到w*，还能得到Obj的极小值。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那么我们问题的就归结到确定树结构q(x)的问题上了。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思路是这样的：既然q(x)一经确定就有一个Obj，又希望Obj最小。大家有没有想到决策树构造的过程，根节点不纯度很大，随着节点的划分，都会让不纯度降低。那么在xgboost中，这个Obj就可以看做是不纯度，然后一层层地构建树（即，确定q(x)），从而让Obj变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其实作者就是这个思路，如下图：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3679825"/>
            <wp:effectExtent l="0" t="0" r="6985" b="1587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如果这个理解了，下面不就是像决策树一样使用信息增益构建树一样了吗？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贪心策略为：（最后的r表示：每次构建会多一个叶节点，这个是xgboost独有的，把模型复杂度考虑到贪心指标里了）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7440" cy="811530"/>
            <wp:effectExtent l="0" t="0" r="381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候选解集合我就不加赘述了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以上过程完成后，也就完成了加法模型中一棵树的构建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871855"/>
            <wp:effectExtent l="0" t="0" r="6985" b="444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加入加法模型，继续加入新的树，重复以上操作，直至达到收敛条件或达到k次循环。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write的问题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= 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open("a",mode='w')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range(1000000):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a.write(str(j))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= 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-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= 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open("a",mode='w')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range(1000000):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 += str(j)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a.write(s)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= time.time()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-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缓冲区较小时使用可以提高效率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35680" cy="1804035"/>
            <wp:effectExtent l="0" t="0" r="762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特征值分解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http://www.mamicode.com/info-detail-2513749.html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numpy.linalg import eig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np.array([[126,  52,  -3, -69],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[ 52, 292, -73, -80],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[ -3, -73, 141, -31],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[-69, -80, -31,  78]])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vals, vecs = eig(A)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= np.diag(vals)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np.dot(np.dot(vecs, Lambda), vecs.T)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奇异值分解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numpy.linalg import svd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np.array([[126,  52,  -3, -69],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[ 52, 292, -73, -80],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[ -3, -73, 141, -31],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[-69, -80, -31,  78],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[-69, -80, -31,  178]])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U, vals, VT = svd(A)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= np.diag(vals)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= np.array([[0,0,0,0]])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= np.r_[Lambda,h]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np.dot(np.dot(U, Lambda), VT)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网格搜索与交叉验证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交叉验证经常与网格搜索进行结合，作为参数评价的一种方法，这种方法叫做grid search with cross validation。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sklearn因此设计了一个这样的类GridSearchCV，这个类实现了fit，predict，score等方法，被当做了一个estimator，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使用fit方法，该过程中：（1）搜索到最佳参数；（2）实例化了一个最佳参数的estimator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sklearn.datasets import load_iris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sklearn.svm import SVC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GridSearchCV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iris = load_iris()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X_train,X_test,y_train,y_test = train_test_split(iris.data,iris.target,random_state=0)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print("Size of training set:{} size of testing set:{}".format(X_train.shape[0],X_test.shape[0]))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#把要调整的参数以及其候选值 列出来；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param_grid = {"gamma":[0.001,0.01,0.1,1,10,100],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"C":[0.001,0.01,0.1,1,10,100]}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print("Parameters:{}".format(param_grid))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grid_search = GridSearchCV(SVC(),param_grid,cv=5) #实例化一个GridSearchCV类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X_train,X_test,y_train,y_test = train_test_split(iris.data,iris.target,random_state=10)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grid_search.fit(X_train,y_train) #训练，找到最优的参数，同时使用最优的参数实例化一个新的SVC estimator。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print("Test set score:{:.2f}".format(grid_search.score(X_test,y_test)))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print("Best parameters:{}".format(grid_search.best_params_))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print("Best score on train set:{:.2f}".format(grid_search.best_score_))#  best_estimator的分数 best_score_：提供优化过程期间观察到的最好的评分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分类评估指标总结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sklearn.metrics import roc_curve,confusion_matrix,roc_auc_score,precision_score,recall_score,f1_score,classification_report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sklearn.tree import DecisionTreeClassifier,export_graphviz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GridSearchCV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matplotlib.pylab as plt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pd.read_excel(r'datas/Mass.xlsx',na_values='?')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data.dropna(inplace = 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data.iloc[:,:-1]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data.iloc[:,-1]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X_train, X_test, y_train, y_test = train_test_split(X,y)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建立决策树分类器，使用网格搜索找到最优参数。（50分）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 = DecisionTreeClassifier()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paramsDict = {'max_depth':range(2,100),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'min_samples_leaf':[1,3,5]}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gridSearch = GridSearchCV(dt,param_grid=paramsDict)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gridSearch.fit(X_train,y_train)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print(gridSearch.best_params_)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best_dt = DecisionTreeClassifier(max_depth=2,min_samples_leaf=1)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划分数据集，训练模型，导出树状图，并画出ROC曲线。（50分）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best_dt.fit(X_train,y_train)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y_pred = best_dt.predict(X_test)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print(y_pred)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y_score = best_dt.predict_proba(X_test)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print(y_score)#两列 第一列为属于0的概率  第二列为属于1的概率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fpr, tpr, thresholds = roc_curve(y_test,y_score[:,1])#属于1的概率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plt.plot(fpr,tpr)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print('准确率：',best_dt.score(X_test,y_test))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print('精确率：',precision_score(y_test,y_pred))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print('召回率：',recall_score(y_test,y_pred))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print('f1-score:',f1_score(y_test,y_pred))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print('auc:',roc_auc_score(y_test,y_score[:,1]))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print('混淆矩阵：\n',confusion_matrix(y_test,y_pred))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print('分类报告：\n',classification_report(y_test,y_pred))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#分类报告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"https://blog.csdn.net/akadiao/article/details/78788864"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https://blog.csdn.net/akadiao/article/details/78788864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macro-average</w:t>
      </w:r>
      <w:r>
        <w:rPr>
          <w:rFonts w:hint="eastAsia"/>
          <w:lang w:val="en-US" w:eastAsia="zh-CN"/>
        </w:rPr>
        <w:t xml:space="preserve"> VS </w:t>
      </w:r>
      <w:r>
        <w:rPr>
          <w:lang w:val="en-US" w:eastAsia="zh-CN"/>
        </w:rPr>
        <w:t>micro-average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"https://www.cnblogs.com/yuuken/p/8822496.html"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https://www.cnblogs.com/yuuken/p/8822496.html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多标签分类的结果评估---macro-average和micro-average介绍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带权抽样本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["A","B","C","D"]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 in range(10000):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res.append(random.choices(a,weights=[10,20,30,40])[0])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pd.Series(res).value_counts()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回归模型评估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#回归模型评估调库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= "datas/hour.csv"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pd.read_csv(path, sep=",")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删除无用的列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df["instant"]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df["dteday"]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df["casual"]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df["registered"]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检查哪些特征需要做独热编码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for i in df.columns: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print(df[i].value_counts())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独热编码,对需要进行独热编码的列编码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OneHotEncoder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hotCoder = OneHotEncoder(sparse=False,handle_unknown="ignore")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 = hotCoder.fit_transform(df[["season","mnth","hr","weekday","weathersit"]])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 = pd.DataFrame(hot)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删除掉独热编码的列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df["season"]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df["mnth"]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df["hr"]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df["weekday"]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df["weathersit"]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多项式扩展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PolynomialFeatures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polyCoder = PolynomialFeatures(degree=3,interaction_only=False)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poly = polyCoder.fit_transform(df[["temp","atemp","hum","windspeed"]])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poly = pd.DataFrame(poly,columns=polyCoder.get_feature_names())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标准化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scaleCoder = StandardScaler()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 = scaleCoder.fit_transform(poly)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 = pd.DataFrame(std,columns=polyCoder.get_feature_names())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删除掉标准化的列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df["temp"]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df["atemp"]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df["hum"]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df["windspeed"]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pd.concat([df,hot],axis=1)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pd.concat([df,std],axis=1)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构建X和Y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df[["cnt"]]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df["cnt"]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划分训练集和测试集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X, Y, test_size=0.33, random_state=42)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训练Ridge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Ridge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Ridge(alpha=0.7,fit_intercept=True,max_iter=200,solver="auto")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model.fit(X_train,y_train)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model.score(X_test,y_test) #R2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sklearn.metrics import mean_squared_error,mean_absolute_error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mean_squared_error(y_pred=model.predict(X_test),y_true=y_test)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mean_absolute_error(y_pred=model.predict(X_test),y_true=y_test)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网格搜索和交叉验证调库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现有文件名为aviation的航空客运信息数据集，共包括5000个样本，每个样本有55个属性，其中runoff_flag代表是否流失，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要求通过这些数据构建客户流失预警模型，而且由于营销资源有限，希望结合客户特征进行有针对性的、高效率的开展客户挽留。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具体任务如下：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1.读入aviation数据集，设置MEMBER_NO为索引列。（6分）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2.剔除重复值、缺失值。（6分）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3.随机抽取500样本，切片特征X和标签Y。（6分）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4.使用交叉验证方法（10折）比较逻辑回归、决策树算法性能差异，评估指标用F1分数（6分）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5.使用网格搜索对上题中F1分数较高的算法进行超参数调优。（5分）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6.使用4、5中确定的最优算法和最优参数建立模型。（5分）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7.按照6：4划分数据集。（4分）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8.使用训练集数据进行模型训练，对测试集数据进行预测，打印混淆矩阵。（4分）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9.打印精确率、召回率、F1分数和AUC值。（3分）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10.画出ROC曲线。（3分）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#网格搜索和交叉验证调库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train_test_split,cross_val_score,GridSearchCV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LogisticRegression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sklearn.tree import DecisionTreeClassifier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 import metrics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1.读入aviation数据集，设置MEMBER_NO为索引列。（5分）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pd.read_excel('datas/aviation.xls',index_col='MEMBER_NO')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print(df.info())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2.剔除重复值、缺失值。（5分）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df.drop_duplicates(inplace=True)  # 去重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df.dropna(inplace=True)      # 删除缺失值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print(df.info())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3.随机抽取500样本，切片特征X和标签Y。（5分）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df.sample(500)   # 抽样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从样本数据集data中切片x和y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datax = data.iloc[:,0:-1]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datay = data.iloc[:,-1]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4.使用交叉验证方法（10折）比较逻辑回归、决策树算法性能差异，评估指标用F1分数（5分）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clf1 = DecisionTreeClassifier()    # 决策树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clf2 = LogisticRegression()        # 逻辑回归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使用F1分值进行10折交叉验证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model1 = cross_val_score(clf1,datax,datay,scoring='f1',cv=10)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model2 = cross_val_score(clf2,datax,datay,scoring='f1',cv=10)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print('决策树的F1分值为：')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print(model1)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print('均值：{}，标准差：{}'.format(model1.mean(),model1.std()))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print('逻辑回归的F1分值为：')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print(model2)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print('均值：{}，标准差：{}'.format(model2.mean(),model2.std()))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5.使用网格搜索对上题中F1分数较高的算法进行超参数调优。（5分）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 = {'C':[0.1,1,10],           #np.aragr(0.1,1,0.3)等价于[0.1,0.4,0.7]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'max_iter':[80,100,160]}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初始化出一个对象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searchmodel = GridSearchCV(estimator=clf2,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param_grid=param,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scoring='f1',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cv=10)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用网格搜索器进行训练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searchmodel.fit(datax,datay)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打印网格搜索后的最优分数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print(searchmodel.best_score_)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打印网格搜索后的最优参数组合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print(searchmodel.best_params_)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网格搜索后的打印结果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0.970963702095 {'C': 10, 'max_iter': 100}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6.使用4、5中确定的最优算法和最优参数建立模型。（5分）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LogisticRegression(C=10,max_iter=100)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7.按照6：4划分数据集。（5分）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首先从原数据集df中切片x和y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df.iloc[:,0:-1]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df.iloc[:,-1]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trainx,testx,trainy,testy = train_test_split(x,y,test_size=0.4,random_state=12345)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8.使用训练集数据进行模型训练，对测试集数据进行预测，打印混淆矩阵。（5分）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model.fit(trainx,trainy)             # 对训练集进行训练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模型预测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prey = model.predict(testx)           # 预测的类标签----0或者1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preproba = model.predict_proba(testx)   # 样本为0的概率和为1的概率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preproba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打印混淆矩阵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print(metrics.confusion_matrix(testy,prey))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9.打印精确率、召回率、F1分数和AUC值。（5分）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print('---------精确率---------------')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print(metrics.precision_score(testy,prey))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print('---------召回率---------------')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print(metrics.recall_score(testy,prey))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print('---------F1分值---------------')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print(metrics.f1_score(testy,prey))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print('---------AUC值---------------')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print(metrics.roc_auc_score(testy,preproba[:,1]))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10.画出ROC曲线。（5分）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fpr,tpr,th = metrics.roc_curve(testy,preproba[:,1])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plt.xlabel('FPR')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plt.ylabel('TPR')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plt.title('ROC')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plt.plot(fpr,tpr)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pipeline演示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= "datas/breast-cancer-wisconsin.data"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['id','Clump Thickness','Uniformity of Cell Size','Uniformity of Cell Shape',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'Marginal Adhesion','Single Epithelial Cell Size','Bare Nuclei',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'Bland Chromatin','Normal Nucleoli','Mitoses','Class']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加载数据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pd.read_csv(path,sep=",",header=None,names=names)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df.Class = df.Class/2-1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删除为空的数据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df.replace("?",np.nan)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df.dropna(how="any")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使用过采样，进行类别平衡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df1 = df[df.Class==1]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df1 = df1.sample(frac=(444-239)/239)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pd.concat([df,df1],axis=0)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提取X和Y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df.iloc[:,0:-1]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df.iloc[:,-1]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分割数据集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train_test_split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X_train, X_test, y_train, y_test = train_test_split(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X, y, test_size=0.33, random_state=42)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sklearn.preprocessing import StandardScaler  # 规范化，使各特征的均值为1，方差为0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sklearn.decomposition import PCA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sklearn.linear_model import LogisticRegression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sklearn.pipeline import Pipeline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 = Pipeline([('sc', StandardScaler()),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('pca', PCA(n_components=10)),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('clf', LogisticRegression())  # 设置随机种子，使测试结果复现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pipe.fit(X_train, y_train)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print(pipe.score(X_test, y_test))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sklearn.externals import joblib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joblib.dump(pipe,"pipe.model")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model2 = joblib.load("pipe.model")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model2.score(X_test, y_test)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pandas打印显式多行多列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"https://blog.csdn.net/saltriver/article/details/78144984"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https://blog.csdn.net/saltriver/article/details/78144984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pd.set_option(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'display.max_colwidth'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</w:rPr>
        <w:t>100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max_row，max_column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判断某列的缺失值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pd.DataFrame([[1,2,np.nan],[1,2,np.nan],[1,2,3]])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a.isnull()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zip(a.columns,b.sum()): #(0, 缺失个数)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print(i)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numpy import 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KFold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data sample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array([0.1, 0.2, 0.3, 0.4, 0.5, 0.6])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prepare cross validation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kfold = KFold(n_splits=3, shuffle = True, random_state=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enumerate splits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train, test in kfold.split(data):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print('train: %s, test: %s' % (data[train], data[test]))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numpy import array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sklearn.model_selection import KFold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data sample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pd.DataFrame([[1,5.56],[2,5.7],[3,5.91],[4,6.4],[5,6.8],[6,7.05],[7,8.9],[8,8.7],[9,9],[10,9.05]])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prepare cross validation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kfold = KFold(n_splits=3, shuffle = True, random_state= 1)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enumerate splits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train, test in kfold.split(data):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print(train)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print(data.iloc[train])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 debug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8675" cy="29622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F5进入函数体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F6在当前代码页执行一行代码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F7退出函数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F8运行到下一个断点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数据规范化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最小-最大规范化、零-均值规范化、小数定标规范化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啤酒和尿布的问题是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6C0E"/>
    <w:rsid w:val="00EE5A66"/>
    <w:rsid w:val="010B6064"/>
    <w:rsid w:val="01681F3C"/>
    <w:rsid w:val="01723872"/>
    <w:rsid w:val="018C4779"/>
    <w:rsid w:val="019B5730"/>
    <w:rsid w:val="02220B4B"/>
    <w:rsid w:val="0397528E"/>
    <w:rsid w:val="039901C9"/>
    <w:rsid w:val="060A72A7"/>
    <w:rsid w:val="06371BB4"/>
    <w:rsid w:val="0652509D"/>
    <w:rsid w:val="0655718E"/>
    <w:rsid w:val="06823DBA"/>
    <w:rsid w:val="070A3F7D"/>
    <w:rsid w:val="072B5AE4"/>
    <w:rsid w:val="0762168B"/>
    <w:rsid w:val="08EF7BA4"/>
    <w:rsid w:val="09077298"/>
    <w:rsid w:val="095B1956"/>
    <w:rsid w:val="0ABC370F"/>
    <w:rsid w:val="0AC106AF"/>
    <w:rsid w:val="0B2850B1"/>
    <w:rsid w:val="0B854517"/>
    <w:rsid w:val="0D361A1A"/>
    <w:rsid w:val="0DCB1332"/>
    <w:rsid w:val="0DFB4E64"/>
    <w:rsid w:val="0EBA70EE"/>
    <w:rsid w:val="0ED74D9F"/>
    <w:rsid w:val="0F112EB8"/>
    <w:rsid w:val="0F4256F2"/>
    <w:rsid w:val="0F61143D"/>
    <w:rsid w:val="0F6A68F5"/>
    <w:rsid w:val="10333EC1"/>
    <w:rsid w:val="10454BE7"/>
    <w:rsid w:val="10E96092"/>
    <w:rsid w:val="11243DE5"/>
    <w:rsid w:val="11964A34"/>
    <w:rsid w:val="11CA2D54"/>
    <w:rsid w:val="128671FB"/>
    <w:rsid w:val="12923935"/>
    <w:rsid w:val="12A670D4"/>
    <w:rsid w:val="12EC65BC"/>
    <w:rsid w:val="1377460F"/>
    <w:rsid w:val="13C5619D"/>
    <w:rsid w:val="14F75C51"/>
    <w:rsid w:val="15061EF3"/>
    <w:rsid w:val="150F78D6"/>
    <w:rsid w:val="157D2B16"/>
    <w:rsid w:val="159A21AF"/>
    <w:rsid w:val="16076CAC"/>
    <w:rsid w:val="16CF2D88"/>
    <w:rsid w:val="170A79C1"/>
    <w:rsid w:val="17326522"/>
    <w:rsid w:val="1735665D"/>
    <w:rsid w:val="1870720F"/>
    <w:rsid w:val="18AD2EB8"/>
    <w:rsid w:val="18EC4C8F"/>
    <w:rsid w:val="19030F40"/>
    <w:rsid w:val="1925345F"/>
    <w:rsid w:val="199A065E"/>
    <w:rsid w:val="19C1026C"/>
    <w:rsid w:val="1A1F1558"/>
    <w:rsid w:val="1A2C1BEB"/>
    <w:rsid w:val="1A703079"/>
    <w:rsid w:val="1A7F2A16"/>
    <w:rsid w:val="1A9127FE"/>
    <w:rsid w:val="1AE00203"/>
    <w:rsid w:val="1B28110C"/>
    <w:rsid w:val="1B881802"/>
    <w:rsid w:val="1C5128A3"/>
    <w:rsid w:val="1CAE6516"/>
    <w:rsid w:val="1D5E2944"/>
    <w:rsid w:val="1DB62791"/>
    <w:rsid w:val="1DFC2349"/>
    <w:rsid w:val="1E0F0643"/>
    <w:rsid w:val="1F0D233A"/>
    <w:rsid w:val="20031992"/>
    <w:rsid w:val="20385CAE"/>
    <w:rsid w:val="203B64C9"/>
    <w:rsid w:val="205758ED"/>
    <w:rsid w:val="20977B37"/>
    <w:rsid w:val="20DA5AC1"/>
    <w:rsid w:val="21217387"/>
    <w:rsid w:val="22324AC5"/>
    <w:rsid w:val="22324BED"/>
    <w:rsid w:val="2269457D"/>
    <w:rsid w:val="22A365D8"/>
    <w:rsid w:val="22D5018C"/>
    <w:rsid w:val="23BE30CA"/>
    <w:rsid w:val="23D44FD1"/>
    <w:rsid w:val="24DA4161"/>
    <w:rsid w:val="24E44946"/>
    <w:rsid w:val="255852B3"/>
    <w:rsid w:val="26901CAF"/>
    <w:rsid w:val="272729FF"/>
    <w:rsid w:val="273A497F"/>
    <w:rsid w:val="27642E90"/>
    <w:rsid w:val="283C63FB"/>
    <w:rsid w:val="285E5566"/>
    <w:rsid w:val="28FB58B1"/>
    <w:rsid w:val="290609DD"/>
    <w:rsid w:val="29407EF9"/>
    <w:rsid w:val="2955644C"/>
    <w:rsid w:val="29641AF0"/>
    <w:rsid w:val="29C45449"/>
    <w:rsid w:val="2A076242"/>
    <w:rsid w:val="2A975864"/>
    <w:rsid w:val="2AB3206D"/>
    <w:rsid w:val="2B874DB3"/>
    <w:rsid w:val="2B8A7753"/>
    <w:rsid w:val="2B930A11"/>
    <w:rsid w:val="2C0D0263"/>
    <w:rsid w:val="2C1524EB"/>
    <w:rsid w:val="2C341CB1"/>
    <w:rsid w:val="2CD2241C"/>
    <w:rsid w:val="2D6224EB"/>
    <w:rsid w:val="2D7533D3"/>
    <w:rsid w:val="2EF4732D"/>
    <w:rsid w:val="2F6B2869"/>
    <w:rsid w:val="3048713D"/>
    <w:rsid w:val="30671013"/>
    <w:rsid w:val="315E6EE3"/>
    <w:rsid w:val="316A07A6"/>
    <w:rsid w:val="31881B10"/>
    <w:rsid w:val="31CD2DE6"/>
    <w:rsid w:val="31F61893"/>
    <w:rsid w:val="320A1758"/>
    <w:rsid w:val="32731816"/>
    <w:rsid w:val="32901EC4"/>
    <w:rsid w:val="32C06D71"/>
    <w:rsid w:val="32E06035"/>
    <w:rsid w:val="32E22FA9"/>
    <w:rsid w:val="32E7654F"/>
    <w:rsid w:val="332530A9"/>
    <w:rsid w:val="33563361"/>
    <w:rsid w:val="337E33C2"/>
    <w:rsid w:val="33D209AC"/>
    <w:rsid w:val="34161FB0"/>
    <w:rsid w:val="343E3545"/>
    <w:rsid w:val="345169DA"/>
    <w:rsid w:val="34564051"/>
    <w:rsid w:val="3484611F"/>
    <w:rsid w:val="34FA1575"/>
    <w:rsid w:val="351C3306"/>
    <w:rsid w:val="3529198D"/>
    <w:rsid w:val="35EF3C6D"/>
    <w:rsid w:val="360320C3"/>
    <w:rsid w:val="360A7701"/>
    <w:rsid w:val="36B72858"/>
    <w:rsid w:val="370A3A65"/>
    <w:rsid w:val="37197C11"/>
    <w:rsid w:val="37535DA0"/>
    <w:rsid w:val="37BC65E1"/>
    <w:rsid w:val="37BE02F2"/>
    <w:rsid w:val="37DF7AF4"/>
    <w:rsid w:val="382525CA"/>
    <w:rsid w:val="38AD273B"/>
    <w:rsid w:val="396B473F"/>
    <w:rsid w:val="3A054F5B"/>
    <w:rsid w:val="3A170BF7"/>
    <w:rsid w:val="3ACC2748"/>
    <w:rsid w:val="3B345519"/>
    <w:rsid w:val="3BB47D77"/>
    <w:rsid w:val="3BD9104B"/>
    <w:rsid w:val="3C016FD9"/>
    <w:rsid w:val="3C073583"/>
    <w:rsid w:val="3C2648F6"/>
    <w:rsid w:val="3C2F0CA6"/>
    <w:rsid w:val="3CF6607B"/>
    <w:rsid w:val="3DCE3C65"/>
    <w:rsid w:val="3E04429B"/>
    <w:rsid w:val="3E714A51"/>
    <w:rsid w:val="3F2D6445"/>
    <w:rsid w:val="3FD41599"/>
    <w:rsid w:val="3FFC6D2B"/>
    <w:rsid w:val="40124047"/>
    <w:rsid w:val="401E69FA"/>
    <w:rsid w:val="402912EB"/>
    <w:rsid w:val="409A79C4"/>
    <w:rsid w:val="40D22928"/>
    <w:rsid w:val="419D79A9"/>
    <w:rsid w:val="41CD6289"/>
    <w:rsid w:val="42050989"/>
    <w:rsid w:val="424D0695"/>
    <w:rsid w:val="434B66D5"/>
    <w:rsid w:val="43A00966"/>
    <w:rsid w:val="4452618C"/>
    <w:rsid w:val="44A65E9B"/>
    <w:rsid w:val="45556FE6"/>
    <w:rsid w:val="458E0500"/>
    <w:rsid w:val="45912A46"/>
    <w:rsid w:val="45FF4B8B"/>
    <w:rsid w:val="475E7F56"/>
    <w:rsid w:val="477C7522"/>
    <w:rsid w:val="47A1153E"/>
    <w:rsid w:val="47B174C4"/>
    <w:rsid w:val="47C21101"/>
    <w:rsid w:val="481B3810"/>
    <w:rsid w:val="48266E7D"/>
    <w:rsid w:val="48F0250A"/>
    <w:rsid w:val="49317E55"/>
    <w:rsid w:val="49555F49"/>
    <w:rsid w:val="49C23D64"/>
    <w:rsid w:val="49EB7FA9"/>
    <w:rsid w:val="49F9454B"/>
    <w:rsid w:val="4A93076E"/>
    <w:rsid w:val="4A9D44A8"/>
    <w:rsid w:val="4AA70956"/>
    <w:rsid w:val="4AB82723"/>
    <w:rsid w:val="4AD6263B"/>
    <w:rsid w:val="4B024A97"/>
    <w:rsid w:val="4B6C67EC"/>
    <w:rsid w:val="4D1001B2"/>
    <w:rsid w:val="4D694F24"/>
    <w:rsid w:val="4E33495D"/>
    <w:rsid w:val="4E3A1BDC"/>
    <w:rsid w:val="4E7C2B80"/>
    <w:rsid w:val="4E84208F"/>
    <w:rsid w:val="4EE25477"/>
    <w:rsid w:val="4EFD7BBE"/>
    <w:rsid w:val="4F8D75C3"/>
    <w:rsid w:val="4F996706"/>
    <w:rsid w:val="50007CEF"/>
    <w:rsid w:val="51CB411F"/>
    <w:rsid w:val="52663BB4"/>
    <w:rsid w:val="527C2585"/>
    <w:rsid w:val="52DE0012"/>
    <w:rsid w:val="52FB7E01"/>
    <w:rsid w:val="54874BA5"/>
    <w:rsid w:val="54AD4665"/>
    <w:rsid w:val="55AC31DB"/>
    <w:rsid w:val="56005F67"/>
    <w:rsid w:val="565D43AE"/>
    <w:rsid w:val="576B25D1"/>
    <w:rsid w:val="58120797"/>
    <w:rsid w:val="583573FB"/>
    <w:rsid w:val="589A6CD1"/>
    <w:rsid w:val="594A3A26"/>
    <w:rsid w:val="59751F92"/>
    <w:rsid w:val="5A420FFF"/>
    <w:rsid w:val="5B3B5F9C"/>
    <w:rsid w:val="5BAA49A1"/>
    <w:rsid w:val="5BB268AE"/>
    <w:rsid w:val="5BB445A6"/>
    <w:rsid w:val="5CA504C0"/>
    <w:rsid w:val="5D697210"/>
    <w:rsid w:val="5D736234"/>
    <w:rsid w:val="5DA02801"/>
    <w:rsid w:val="5EA12956"/>
    <w:rsid w:val="5EAF5EA6"/>
    <w:rsid w:val="5F912B78"/>
    <w:rsid w:val="61E2048F"/>
    <w:rsid w:val="62174E43"/>
    <w:rsid w:val="62754854"/>
    <w:rsid w:val="62DF2000"/>
    <w:rsid w:val="6367033F"/>
    <w:rsid w:val="63985C93"/>
    <w:rsid w:val="63BC079B"/>
    <w:rsid w:val="63DA330A"/>
    <w:rsid w:val="63E81B1B"/>
    <w:rsid w:val="644124C0"/>
    <w:rsid w:val="646621F4"/>
    <w:rsid w:val="648960F7"/>
    <w:rsid w:val="649D4F4E"/>
    <w:rsid w:val="64B60641"/>
    <w:rsid w:val="64C1564B"/>
    <w:rsid w:val="65160BBB"/>
    <w:rsid w:val="65D219FF"/>
    <w:rsid w:val="65F94D47"/>
    <w:rsid w:val="668B7D5C"/>
    <w:rsid w:val="6797795F"/>
    <w:rsid w:val="67994FF8"/>
    <w:rsid w:val="67C54635"/>
    <w:rsid w:val="67D05385"/>
    <w:rsid w:val="67F044CA"/>
    <w:rsid w:val="67F55571"/>
    <w:rsid w:val="680E4890"/>
    <w:rsid w:val="681721FF"/>
    <w:rsid w:val="684426C3"/>
    <w:rsid w:val="68A1402D"/>
    <w:rsid w:val="68F56AC8"/>
    <w:rsid w:val="69B21C65"/>
    <w:rsid w:val="6A447F3E"/>
    <w:rsid w:val="6A785E5F"/>
    <w:rsid w:val="6B75509E"/>
    <w:rsid w:val="6B85038F"/>
    <w:rsid w:val="6C467E42"/>
    <w:rsid w:val="6CDD66F5"/>
    <w:rsid w:val="6D535020"/>
    <w:rsid w:val="6DCD6610"/>
    <w:rsid w:val="6E2D3CDC"/>
    <w:rsid w:val="6E6934A9"/>
    <w:rsid w:val="6EAC21C8"/>
    <w:rsid w:val="6F1550BC"/>
    <w:rsid w:val="6F4832D9"/>
    <w:rsid w:val="70A1234E"/>
    <w:rsid w:val="717455C3"/>
    <w:rsid w:val="71B376AF"/>
    <w:rsid w:val="721D30EC"/>
    <w:rsid w:val="72714F19"/>
    <w:rsid w:val="729D3409"/>
    <w:rsid w:val="73A37934"/>
    <w:rsid w:val="73DC6328"/>
    <w:rsid w:val="74394837"/>
    <w:rsid w:val="74C0459E"/>
    <w:rsid w:val="75180A21"/>
    <w:rsid w:val="75290094"/>
    <w:rsid w:val="75BD6E43"/>
    <w:rsid w:val="76736AB1"/>
    <w:rsid w:val="7685239C"/>
    <w:rsid w:val="76BF321A"/>
    <w:rsid w:val="77DA432E"/>
    <w:rsid w:val="78BD69EC"/>
    <w:rsid w:val="78C464C1"/>
    <w:rsid w:val="790C3122"/>
    <w:rsid w:val="79230021"/>
    <w:rsid w:val="79570203"/>
    <w:rsid w:val="7966584A"/>
    <w:rsid w:val="7A526DBB"/>
    <w:rsid w:val="7B4B60A6"/>
    <w:rsid w:val="7B8A4A07"/>
    <w:rsid w:val="7C9D6267"/>
    <w:rsid w:val="7D325BA9"/>
    <w:rsid w:val="7D57356C"/>
    <w:rsid w:val="7D8572B8"/>
    <w:rsid w:val="7D875C94"/>
    <w:rsid w:val="7DE3298D"/>
    <w:rsid w:val="7E0B4507"/>
    <w:rsid w:val="7EA57992"/>
    <w:rsid w:val="7EF46BF5"/>
    <w:rsid w:val="7FC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2018-07-26T14:30:00Z</dcterms:created>
  <dc:creator>赵翌臣</dc:creator>
  <cp:lastModifiedBy>赵翌臣</cp:lastModifiedBy>
  <dcterms:modified xsi:type="dcterms:W3CDTF">2019-06-17T12:17:17Z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  <property fmtid="{D5CDD505-2E9C-101B-9397-08002B2CF9AE}" pid="3" name="KSORubyTemplateID" linkTarget="0">
    <vt:lpwstr>6</vt:lpwstr>
  </property>
</Properties>
</file>